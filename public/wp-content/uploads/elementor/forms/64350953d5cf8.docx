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7493" w14:textId="77777777" w:rsidR="00F565FF" w:rsidRDefault="005702A4" w:rsidP="00C67893">
      <w:pPr>
        <w:pStyle w:val="Addressline"/>
        <w:jc w:val="both"/>
        <w:rPr>
          <w:b/>
          <w:caps/>
          <w:spacing w:val="80"/>
          <w:sz w:val="40"/>
          <w:szCs w:val="40"/>
          <w:lang w:val="en-AU"/>
        </w:rPr>
      </w:pPr>
      <w:r w:rsidRPr="005702A4">
        <w:rPr>
          <w:b/>
          <w:caps/>
          <w:spacing w:val="80"/>
          <w:sz w:val="40"/>
          <w:szCs w:val="40"/>
          <w:lang w:val="en-AU"/>
        </w:rPr>
        <w:t>Resume</w:t>
      </w:r>
    </w:p>
    <w:p w14:paraId="57470996" w14:textId="77777777" w:rsidR="005702A4" w:rsidRPr="005702A4" w:rsidRDefault="00F1751C" w:rsidP="005702A4">
      <w:pPr>
        <w:pStyle w:val="Addressline"/>
        <w:jc w:val="left"/>
        <w:rPr>
          <w:b/>
          <w:caps/>
          <w:spacing w:val="80"/>
          <w:sz w:val="28"/>
          <w:szCs w:val="28"/>
          <w:lang w:val="en-AU"/>
        </w:rPr>
      </w:pPr>
      <w:r>
        <w:rPr>
          <w:b/>
          <w:caps/>
          <w:spacing w:val="80"/>
          <w:sz w:val="28"/>
          <w:szCs w:val="28"/>
          <w:lang w:val="en-AU"/>
        </w:rPr>
        <w:t>Go</w:t>
      </w:r>
      <w:r w:rsidR="00657C94">
        <w:rPr>
          <w:b/>
          <w:caps/>
          <w:spacing w:val="80"/>
          <w:sz w:val="28"/>
          <w:szCs w:val="28"/>
          <w:lang w:val="en-AU"/>
        </w:rPr>
        <w:t>utamvir Singh</w:t>
      </w:r>
    </w:p>
    <w:p w14:paraId="5B47A5B1" w14:textId="13DA276C" w:rsidR="00E419DF" w:rsidRDefault="003C625A" w:rsidP="00E419DF">
      <w:pPr>
        <w:pStyle w:val="Addressline"/>
        <w:jc w:val="both"/>
        <w:rPr>
          <w:rStyle w:val="reauth-email"/>
          <w:rFonts w:ascii="Arial" w:hAnsi="Arial" w:cs="Arial"/>
          <w:color w:val="404040"/>
          <w:sz w:val="21"/>
          <w:szCs w:val="21"/>
        </w:rPr>
      </w:pPr>
      <w:r>
        <w:rPr>
          <w:rStyle w:val="Addressbullets"/>
          <w:rFonts w:ascii="Arial" w:hAnsi="Arial" w:cs="Arial"/>
          <w:sz w:val="22"/>
          <w:szCs w:val="22"/>
        </w:rPr>
        <w:t xml:space="preserve">43/6 </w:t>
      </w:r>
      <w:proofErr w:type="spellStart"/>
      <w:r>
        <w:rPr>
          <w:rStyle w:val="Addressbullets"/>
          <w:rFonts w:ascii="Arial" w:hAnsi="Arial" w:cs="Arial"/>
          <w:sz w:val="22"/>
          <w:szCs w:val="22"/>
        </w:rPr>
        <w:t>Mactier</w:t>
      </w:r>
      <w:proofErr w:type="spellEnd"/>
      <w:r>
        <w:rPr>
          <w:rStyle w:val="Addressbullets"/>
          <w:rFonts w:ascii="Arial" w:hAnsi="Arial" w:cs="Arial"/>
          <w:sz w:val="22"/>
          <w:szCs w:val="22"/>
        </w:rPr>
        <w:t xml:space="preserve"> Drive, Boronia Heights, 4124 </w:t>
      </w:r>
      <w:proofErr w:type="spellStart"/>
      <w:r>
        <w:rPr>
          <w:rStyle w:val="Addressbullets"/>
          <w:rFonts w:ascii="Arial" w:hAnsi="Arial" w:cs="Arial"/>
          <w:sz w:val="22"/>
          <w:szCs w:val="22"/>
        </w:rPr>
        <w:t>Qld</w:t>
      </w:r>
      <w:proofErr w:type="spellEnd"/>
      <w:r>
        <w:rPr>
          <w:rStyle w:val="Addressbullets"/>
          <w:rFonts w:ascii="Arial" w:hAnsi="Arial" w:cs="Arial"/>
          <w:sz w:val="22"/>
          <w:szCs w:val="22"/>
        </w:rPr>
        <w:t xml:space="preserve"> </w:t>
      </w:r>
      <w:r w:rsidR="00F1751C">
        <w:rPr>
          <w:rStyle w:val="Addressbullets"/>
          <w:rFonts w:ascii="Arial" w:hAnsi="Arial" w:cs="Arial"/>
          <w:sz w:val="22"/>
          <w:szCs w:val="22"/>
        </w:rPr>
        <w:t>, 0404429853</w:t>
      </w:r>
      <w:r w:rsidR="00762E17">
        <w:rPr>
          <w:rStyle w:val="Addressbullets"/>
          <w:rFonts w:ascii="Arial" w:hAnsi="Arial" w:cs="Arial"/>
          <w:sz w:val="22"/>
          <w:szCs w:val="22"/>
        </w:rPr>
        <w:t xml:space="preserve">, Email: </w:t>
      </w:r>
      <w:hyperlink r:id="rId6" w:history="1">
        <w:r w:rsidR="00446199" w:rsidRPr="0044638F">
          <w:rPr>
            <w:rStyle w:val="Hyperlink"/>
            <w:rFonts w:ascii="Arial" w:hAnsi="Arial" w:cs="Arial"/>
            <w:sz w:val="21"/>
            <w:szCs w:val="21"/>
          </w:rPr>
          <w:t>gvs.mann86@gmail.com</w:t>
        </w:r>
      </w:hyperlink>
    </w:p>
    <w:p w14:paraId="66AC6E36" w14:textId="77777777" w:rsidR="00446199" w:rsidRPr="00E419DF" w:rsidRDefault="00446199" w:rsidP="00446199">
      <w:pPr>
        <w:pStyle w:val="Sectionheader"/>
        <w:rPr>
          <w:rStyle w:val="Addressbullets"/>
          <w:rFonts w:ascii="Arial" w:hAnsi="Arial" w:cs="Arial"/>
          <w:sz w:val="28"/>
        </w:rPr>
      </w:pPr>
      <w:r>
        <w:rPr>
          <w:rFonts w:ascii="Arial" w:hAnsi="Arial" w:cs="Arial"/>
        </w:rPr>
        <w:t>Request</w:t>
      </w:r>
    </w:p>
    <w:p w14:paraId="000CF193" w14:textId="6F0911FE" w:rsidR="00446199" w:rsidRPr="008B21CA" w:rsidRDefault="00446199" w:rsidP="00E419DF">
      <w:pPr>
        <w:pStyle w:val="Addressline"/>
        <w:jc w:val="both"/>
        <w:rPr>
          <w:rFonts w:ascii="Arial" w:eastAsia="MS Mincho" w:hAnsi="Arial" w:cs="Arial"/>
          <w:szCs w:val="22"/>
        </w:rPr>
      </w:pPr>
      <w:r>
        <w:rPr>
          <w:rFonts w:ascii="Arial" w:eastAsia="MS Mincho" w:hAnsi="Arial" w:cs="Arial"/>
          <w:szCs w:val="22"/>
        </w:rPr>
        <w:t xml:space="preserve">I am full </w:t>
      </w:r>
      <w:r w:rsidR="006E1636">
        <w:rPr>
          <w:rFonts w:ascii="Arial" w:eastAsia="MS Mincho" w:hAnsi="Arial" w:cs="Arial"/>
          <w:szCs w:val="22"/>
        </w:rPr>
        <w:t>time worker</w:t>
      </w:r>
      <w:r w:rsidR="006D4121">
        <w:rPr>
          <w:rFonts w:ascii="Arial" w:eastAsia="MS Mincho" w:hAnsi="Arial" w:cs="Arial"/>
          <w:szCs w:val="22"/>
        </w:rPr>
        <w:t xml:space="preserve"> because I am on </w:t>
      </w:r>
      <w:r w:rsidR="00F460A5">
        <w:rPr>
          <w:rFonts w:ascii="Arial" w:eastAsia="MS Mincho" w:hAnsi="Arial" w:cs="Arial"/>
          <w:szCs w:val="22"/>
        </w:rPr>
        <w:t>491 bridging</w:t>
      </w:r>
      <w:r w:rsidR="006D4121">
        <w:rPr>
          <w:rFonts w:ascii="Arial" w:eastAsia="MS Mincho" w:hAnsi="Arial" w:cs="Arial"/>
          <w:szCs w:val="22"/>
        </w:rPr>
        <w:t xml:space="preserve"> </w:t>
      </w:r>
      <w:proofErr w:type="gramStart"/>
      <w:r w:rsidR="006D4121">
        <w:rPr>
          <w:rFonts w:ascii="Arial" w:eastAsia="MS Mincho" w:hAnsi="Arial" w:cs="Arial"/>
          <w:szCs w:val="22"/>
        </w:rPr>
        <w:t>visa</w:t>
      </w:r>
      <w:proofErr w:type="gramEnd"/>
      <w:r w:rsidR="006E1636">
        <w:rPr>
          <w:rFonts w:ascii="Arial" w:eastAsia="MS Mincho" w:hAnsi="Arial" w:cs="Arial"/>
          <w:szCs w:val="22"/>
        </w:rPr>
        <w:t>.</w:t>
      </w:r>
      <w:r w:rsidR="006D4121">
        <w:rPr>
          <w:rFonts w:ascii="Arial" w:eastAsia="MS Mincho" w:hAnsi="Arial" w:cs="Arial"/>
          <w:szCs w:val="22"/>
        </w:rPr>
        <w:t xml:space="preserve"> I am hard worker and </w:t>
      </w:r>
      <w:r w:rsidR="00B55B00">
        <w:rPr>
          <w:rFonts w:ascii="Arial" w:eastAsia="MS Mincho" w:hAnsi="Arial" w:cs="Arial"/>
          <w:szCs w:val="22"/>
        </w:rPr>
        <w:t xml:space="preserve">I know Brisbane, </w:t>
      </w:r>
      <w:r w:rsidR="00BE2F55">
        <w:rPr>
          <w:rFonts w:ascii="Arial" w:eastAsia="MS Mincho" w:hAnsi="Arial" w:cs="Arial"/>
          <w:szCs w:val="22"/>
        </w:rPr>
        <w:t>G</w:t>
      </w:r>
      <w:r w:rsidR="00B55B00">
        <w:rPr>
          <w:rFonts w:ascii="Arial" w:eastAsia="MS Mincho" w:hAnsi="Arial" w:cs="Arial"/>
          <w:szCs w:val="22"/>
        </w:rPr>
        <w:t xml:space="preserve">old </w:t>
      </w:r>
      <w:r w:rsidR="00BE2F55">
        <w:rPr>
          <w:rFonts w:ascii="Arial" w:eastAsia="MS Mincho" w:hAnsi="Arial" w:cs="Arial"/>
          <w:szCs w:val="22"/>
        </w:rPr>
        <w:t>C</w:t>
      </w:r>
      <w:r w:rsidR="00B55B00">
        <w:rPr>
          <w:rFonts w:ascii="Arial" w:eastAsia="MS Mincho" w:hAnsi="Arial" w:cs="Arial"/>
          <w:szCs w:val="22"/>
        </w:rPr>
        <w:t xml:space="preserve">oast and </w:t>
      </w:r>
      <w:r w:rsidR="00BE2F55">
        <w:rPr>
          <w:rFonts w:ascii="Arial" w:eastAsia="MS Mincho" w:hAnsi="Arial" w:cs="Arial"/>
          <w:szCs w:val="22"/>
        </w:rPr>
        <w:t>S</w:t>
      </w:r>
      <w:r w:rsidR="00B55B00">
        <w:rPr>
          <w:rFonts w:ascii="Arial" w:eastAsia="MS Mincho" w:hAnsi="Arial" w:cs="Arial"/>
          <w:szCs w:val="22"/>
        </w:rPr>
        <w:t xml:space="preserve">unshine </w:t>
      </w:r>
      <w:r w:rsidR="00BE2F55">
        <w:rPr>
          <w:rFonts w:ascii="Arial" w:eastAsia="MS Mincho" w:hAnsi="Arial" w:cs="Arial"/>
          <w:szCs w:val="22"/>
        </w:rPr>
        <w:t>C</w:t>
      </w:r>
      <w:r w:rsidR="00B55B00">
        <w:rPr>
          <w:rFonts w:ascii="Arial" w:eastAsia="MS Mincho" w:hAnsi="Arial" w:cs="Arial"/>
          <w:szCs w:val="22"/>
        </w:rPr>
        <w:t>oast area very well so its very good for as a delivery driver.</w:t>
      </w:r>
      <w:r w:rsidR="00C20C88">
        <w:rPr>
          <w:rFonts w:ascii="Arial" w:eastAsia="MS Mincho" w:hAnsi="Arial" w:cs="Arial"/>
          <w:szCs w:val="22"/>
        </w:rPr>
        <w:t xml:space="preserve"> I </w:t>
      </w:r>
      <w:r w:rsidR="00B55B00">
        <w:rPr>
          <w:rFonts w:ascii="Arial" w:eastAsia="MS Mincho" w:hAnsi="Arial" w:cs="Arial"/>
          <w:szCs w:val="22"/>
        </w:rPr>
        <w:t xml:space="preserve">have </w:t>
      </w:r>
      <w:r w:rsidR="00F460A5">
        <w:rPr>
          <w:rFonts w:ascii="Arial" w:eastAsia="MS Mincho" w:hAnsi="Arial" w:cs="Arial"/>
          <w:szCs w:val="22"/>
        </w:rPr>
        <w:t>5</w:t>
      </w:r>
      <w:r w:rsidR="00B55B00">
        <w:rPr>
          <w:rFonts w:ascii="Arial" w:eastAsia="MS Mincho" w:hAnsi="Arial" w:cs="Arial"/>
          <w:szCs w:val="22"/>
        </w:rPr>
        <w:t xml:space="preserve"> </w:t>
      </w:r>
      <w:r w:rsidR="00C20C88">
        <w:rPr>
          <w:rFonts w:ascii="Arial" w:eastAsia="MS Mincho" w:hAnsi="Arial" w:cs="Arial"/>
          <w:szCs w:val="22"/>
        </w:rPr>
        <w:t>years’ experience.</w:t>
      </w:r>
    </w:p>
    <w:p w14:paraId="0B9C53B8" w14:textId="77777777" w:rsidR="00E419DF" w:rsidRPr="00E419DF" w:rsidRDefault="00E419DF" w:rsidP="00E419DF">
      <w:pPr>
        <w:pStyle w:val="Sectionheader"/>
        <w:rPr>
          <w:rStyle w:val="Addressbullets"/>
          <w:rFonts w:ascii="Arial" w:hAnsi="Arial" w:cs="Arial"/>
          <w:sz w:val="28"/>
        </w:rPr>
      </w:pPr>
      <w:r>
        <w:rPr>
          <w:rFonts w:ascii="Arial" w:hAnsi="Arial" w:cs="Arial"/>
        </w:rPr>
        <w:t>Objective</w:t>
      </w:r>
    </w:p>
    <w:p w14:paraId="07447FFB" w14:textId="77777777" w:rsidR="00E419DF" w:rsidRPr="00E419DF" w:rsidRDefault="00E419DF" w:rsidP="00E419DF">
      <w:pPr>
        <w:pStyle w:val="Addressline"/>
        <w:jc w:val="both"/>
        <w:rPr>
          <w:rFonts w:asciiTheme="minorBidi" w:eastAsia="MS Mincho" w:hAnsiTheme="minorBidi" w:cstheme="minorBidi"/>
          <w:szCs w:val="22"/>
        </w:rPr>
      </w:pPr>
      <w:r w:rsidRPr="00E419DF">
        <w:rPr>
          <w:rFonts w:asciiTheme="minorBidi" w:hAnsiTheme="minorBidi" w:cstheme="minorBidi"/>
          <w:sz w:val="24"/>
        </w:rPr>
        <w:t>To learn and function effectively in an organization and to be the best part of such these organization</w:t>
      </w:r>
      <w:r>
        <w:rPr>
          <w:rFonts w:asciiTheme="minorBidi" w:hAnsiTheme="minorBidi" w:cstheme="minorBidi"/>
          <w:sz w:val="24"/>
        </w:rPr>
        <w:t>.</w:t>
      </w:r>
      <w:r w:rsidRPr="00E419DF">
        <w:rPr>
          <w:rFonts w:asciiTheme="minorBidi" w:hAnsiTheme="minorBidi" w:cstheme="minorBidi"/>
          <w:sz w:val="24"/>
        </w:rPr>
        <w:t xml:space="preserve"> To constantly upgrade my knowledge and skills and make a difference in whatever I do</w:t>
      </w:r>
    </w:p>
    <w:p w14:paraId="69EE81EA" w14:textId="77777777" w:rsidR="00647974" w:rsidRPr="00697BEC" w:rsidRDefault="00647974" w:rsidP="00647974">
      <w:pPr>
        <w:pStyle w:val="Sectionheader"/>
        <w:rPr>
          <w:rFonts w:ascii="Arial" w:hAnsi="Arial" w:cs="Arial"/>
        </w:rPr>
      </w:pPr>
      <w:r w:rsidRPr="00697BEC">
        <w:rPr>
          <w:rFonts w:ascii="Arial" w:hAnsi="Arial" w:cs="Arial"/>
        </w:rPr>
        <w:t>Key Skills</w:t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3348"/>
        <w:gridCol w:w="3600"/>
        <w:gridCol w:w="3240"/>
      </w:tblGrid>
      <w:tr w:rsidR="00647974" w:rsidRPr="00697BEC" w14:paraId="3674E3E4" w14:textId="77777777" w:rsidTr="00B67F9D">
        <w:tc>
          <w:tcPr>
            <w:tcW w:w="3348" w:type="dxa"/>
          </w:tcPr>
          <w:p w14:paraId="7DFACB75" w14:textId="77777777" w:rsidR="00647974" w:rsidRPr="00697BEC" w:rsidRDefault="004C18E0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</w:t>
            </w:r>
          </w:p>
          <w:p w14:paraId="195C533F" w14:textId="77777777" w:rsidR="00647974" w:rsidRPr="00697BEC" w:rsidRDefault="004C18E0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Solving</w:t>
            </w:r>
          </w:p>
          <w:p w14:paraId="05F26897" w14:textId="77777777" w:rsidR="00647974" w:rsidRPr="00697BEC" w:rsidRDefault="004C18E0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Player</w:t>
            </w:r>
          </w:p>
          <w:p w14:paraId="3FA30E05" w14:textId="77777777" w:rsidR="00647974" w:rsidRDefault="004C18E0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Planning and </w:t>
            </w:r>
            <w:r w:rsidR="00C67893">
              <w:rPr>
                <w:rFonts w:ascii="Arial" w:hAnsi="Arial" w:cs="Arial"/>
              </w:rPr>
              <w:t>Organization</w:t>
            </w:r>
          </w:p>
          <w:p w14:paraId="6D5DB340" w14:textId="382184F5" w:rsidR="00762E17" w:rsidRPr="00697BEC" w:rsidRDefault="00250F3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 w:rsidRPr="00762E17">
              <w:rPr>
                <w:rFonts w:ascii="Arial" w:hAnsi="Arial" w:cs="Arial"/>
                <w:color w:val="182C33"/>
                <w:szCs w:val="22"/>
              </w:rPr>
              <w:t xml:space="preserve">Vast working experience as a </w:t>
            </w:r>
            <w:r w:rsidR="00B55B00">
              <w:rPr>
                <w:rFonts w:ascii="Arial" w:hAnsi="Arial" w:cs="Arial"/>
                <w:color w:val="182C33"/>
                <w:szCs w:val="22"/>
              </w:rPr>
              <w:t>delivery driver</w:t>
            </w:r>
          </w:p>
        </w:tc>
        <w:tc>
          <w:tcPr>
            <w:tcW w:w="3600" w:type="dxa"/>
          </w:tcPr>
          <w:p w14:paraId="3EB28B7F" w14:textId="77777777" w:rsidR="00647974" w:rsidRPr="00697BEC" w:rsidRDefault="005D380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l</w:t>
            </w:r>
            <w:r w:rsidR="00647974">
              <w:rPr>
                <w:rFonts w:ascii="Arial" w:hAnsi="Arial" w:cs="Arial"/>
              </w:rPr>
              <w:t>evel Customer Service skills</w:t>
            </w:r>
          </w:p>
          <w:p w14:paraId="629E5AAE" w14:textId="6420EAA7" w:rsidR="00647974" w:rsidRPr="00762E17" w:rsidRDefault="00250F3F" w:rsidP="00250F3F">
            <w:pPr>
              <w:pStyle w:val="KeySkillsBullets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182C33"/>
                <w:szCs w:val="22"/>
              </w:rPr>
              <w:t xml:space="preserve">Profound knowledge of Time </w:t>
            </w:r>
            <w:r w:rsidR="00762E17" w:rsidRPr="00762E17">
              <w:rPr>
                <w:rFonts w:ascii="Arial" w:hAnsi="Arial" w:cs="Arial"/>
                <w:color w:val="182C33"/>
                <w:szCs w:val="22"/>
              </w:rPr>
              <w:t>Management</w:t>
            </w:r>
            <w:r w:rsidR="00762E17" w:rsidRPr="00762E17">
              <w:rPr>
                <w:rFonts w:ascii="Arial" w:hAnsi="Arial" w:cs="Arial"/>
                <w:color w:val="182C33"/>
                <w:szCs w:val="22"/>
              </w:rPr>
              <w:br/>
              <w:t xml:space="preserve">Proficient with </w:t>
            </w:r>
            <w:r w:rsidR="00B55B00">
              <w:rPr>
                <w:rFonts w:ascii="Arial" w:hAnsi="Arial" w:cs="Arial"/>
                <w:color w:val="182C33"/>
                <w:szCs w:val="22"/>
              </w:rPr>
              <w:t>delivery</w:t>
            </w:r>
            <w:r w:rsidR="00762E17" w:rsidRPr="00762E17">
              <w:rPr>
                <w:rFonts w:ascii="Arial" w:hAnsi="Arial" w:cs="Arial"/>
                <w:color w:val="182C33"/>
                <w:szCs w:val="22"/>
              </w:rPr>
              <w:br/>
              <w:t>Ability to effectively communicate</w:t>
            </w:r>
            <w:r w:rsidR="00762E17" w:rsidRPr="00762E17">
              <w:rPr>
                <w:rFonts w:ascii="Arial" w:hAnsi="Arial" w:cs="Arial"/>
                <w:color w:val="182C33"/>
                <w:szCs w:val="22"/>
              </w:rPr>
              <w:br/>
            </w:r>
          </w:p>
        </w:tc>
        <w:tc>
          <w:tcPr>
            <w:tcW w:w="3240" w:type="dxa"/>
          </w:tcPr>
          <w:p w14:paraId="7009B35A" w14:textId="77777777" w:rsidR="00647974" w:rsidRPr="00697BEC" w:rsidRDefault="005D380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Work Under Pressure</w:t>
            </w:r>
          </w:p>
          <w:p w14:paraId="3F328459" w14:textId="77777777" w:rsidR="00647974" w:rsidRPr="00697BEC" w:rsidRDefault="005D380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Perseverance &amp; Motivation</w:t>
            </w:r>
          </w:p>
          <w:p w14:paraId="100C1F87" w14:textId="77777777" w:rsidR="00647974" w:rsidRPr="00697BEC" w:rsidRDefault="005D380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Patience</w:t>
            </w:r>
          </w:p>
          <w:p w14:paraId="3C2245AD" w14:textId="77777777" w:rsidR="00647974" w:rsidRDefault="005D380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Confidence</w:t>
            </w:r>
          </w:p>
          <w:p w14:paraId="09D7CA34" w14:textId="77777777" w:rsidR="00250F3F" w:rsidRPr="00697BEC" w:rsidRDefault="00250F3F" w:rsidP="00250F3F">
            <w:pPr>
              <w:pStyle w:val="KeySkillsBullets"/>
              <w:jc w:val="center"/>
              <w:rPr>
                <w:rFonts w:ascii="Arial" w:hAnsi="Arial" w:cs="Arial"/>
              </w:rPr>
            </w:pPr>
            <w:r w:rsidRPr="00762E17">
              <w:rPr>
                <w:rFonts w:ascii="Arial" w:hAnsi="Arial" w:cs="Arial"/>
                <w:color w:val="182C33"/>
                <w:szCs w:val="22"/>
              </w:rPr>
              <w:t>Ability to see details at close range</w:t>
            </w:r>
          </w:p>
        </w:tc>
      </w:tr>
    </w:tbl>
    <w:p w14:paraId="3D5761BE" w14:textId="77777777" w:rsidR="005A5E1C" w:rsidRPr="00697BEC" w:rsidRDefault="005A5E1C" w:rsidP="005A5E1C">
      <w:pPr>
        <w:pStyle w:val="Sectionheader"/>
        <w:rPr>
          <w:rFonts w:ascii="Arial" w:hAnsi="Arial" w:cs="Arial"/>
        </w:rPr>
      </w:pPr>
      <w:r w:rsidRPr="00697BEC">
        <w:rPr>
          <w:rFonts w:ascii="Arial" w:hAnsi="Arial" w:cs="Arial"/>
        </w:rPr>
        <w:t>Education</w:t>
      </w:r>
      <w:r w:rsidR="004552BC">
        <w:rPr>
          <w:rFonts w:ascii="Arial" w:hAnsi="Arial" w:cs="Arial"/>
        </w:rPr>
        <w:t>al Qualifications</w:t>
      </w:r>
    </w:p>
    <w:p w14:paraId="5C4D8D8A" w14:textId="0F4E47C0" w:rsidR="005A5E1C" w:rsidRDefault="005702A4" w:rsidP="008B2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sz w:val="24"/>
          <w:szCs w:val="24"/>
          <w:lang w:val="en-AU" w:eastAsia="en-AU"/>
        </w:rPr>
      </w:pPr>
      <w:r w:rsidRPr="003C625A">
        <w:rPr>
          <w:rFonts w:ascii="Arial" w:hAnsi="Arial" w:cs="Arial"/>
          <w:b/>
          <w:szCs w:val="22"/>
          <w:lang w:val="en-AU" w:eastAsia="en-AU"/>
        </w:rPr>
        <w:t>2012</w:t>
      </w:r>
      <w:r w:rsidR="005A5E1C" w:rsidRPr="003C625A">
        <w:rPr>
          <w:rFonts w:ascii="Arial" w:hAnsi="Arial" w:cs="Arial"/>
          <w:b/>
          <w:szCs w:val="22"/>
          <w:lang w:val="en-AU" w:eastAsia="en-AU"/>
        </w:rPr>
        <w:tab/>
      </w:r>
      <w:r w:rsidR="005A5E1C" w:rsidRPr="00697BEC">
        <w:rPr>
          <w:rFonts w:ascii="Arial" w:hAnsi="Arial" w:cs="Arial"/>
          <w:szCs w:val="22"/>
          <w:lang w:val="en-AU" w:eastAsia="en-AU"/>
        </w:rPr>
        <w:tab/>
      </w:r>
      <w:r w:rsidR="005A5E1C" w:rsidRPr="00697BEC">
        <w:rPr>
          <w:rFonts w:ascii="Arial" w:hAnsi="Arial" w:cs="Arial"/>
          <w:szCs w:val="22"/>
          <w:lang w:val="en-AU" w:eastAsia="en-AU"/>
        </w:rPr>
        <w:tab/>
      </w:r>
      <w:r w:rsidR="003C625A">
        <w:rPr>
          <w:rFonts w:ascii="Arial" w:hAnsi="Arial" w:cs="Arial"/>
          <w:szCs w:val="22"/>
          <w:lang w:val="en-AU" w:eastAsia="en-AU"/>
        </w:rPr>
        <w:t xml:space="preserve"> </w:t>
      </w:r>
      <w:r w:rsidR="008B21CA" w:rsidRPr="003C625A">
        <w:rPr>
          <w:rFonts w:ascii="Arial" w:hAnsi="Arial" w:cs="Arial"/>
          <w:b/>
          <w:sz w:val="24"/>
          <w:szCs w:val="24"/>
          <w:lang w:val="en-AU" w:eastAsia="en-AU"/>
        </w:rPr>
        <w:t>I have completed 12</w:t>
      </w:r>
      <w:r w:rsidR="008B21CA" w:rsidRPr="003C625A">
        <w:rPr>
          <w:rFonts w:ascii="Arial" w:hAnsi="Arial" w:cs="Arial"/>
          <w:b/>
          <w:sz w:val="24"/>
          <w:szCs w:val="24"/>
          <w:vertAlign w:val="superscript"/>
          <w:lang w:val="en-AU" w:eastAsia="en-AU"/>
        </w:rPr>
        <w:t>th</w:t>
      </w:r>
      <w:r w:rsidR="004A4427" w:rsidRPr="003C625A">
        <w:rPr>
          <w:rFonts w:ascii="Arial" w:hAnsi="Arial" w:cs="Arial"/>
          <w:b/>
          <w:sz w:val="24"/>
          <w:szCs w:val="24"/>
          <w:lang w:val="en-AU" w:eastAsia="en-AU"/>
        </w:rPr>
        <w:t xml:space="preserve"> from high school</w:t>
      </w:r>
    </w:p>
    <w:p w14:paraId="49234F77" w14:textId="76C4EEFC" w:rsidR="008F4769" w:rsidRDefault="008F4769" w:rsidP="008B2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sz w:val="24"/>
          <w:szCs w:val="24"/>
          <w:lang w:val="en-AU" w:eastAsia="en-AU"/>
        </w:rPr>
      </w:pPr>
      <w:r>
        <w:rPr>
          <w:rFonts w:ascii="Arial" w:hAnsi="Arial" w:cs="Arial"/>
          <w:b/>
          <w:sz w:val="24"/>
          <w:szCs w:val="24"/>
          <w:lang w:val="en-AU" w:eastAsia="en-AU"/>
        </w:rPr>
        <w:t>2017</w:t>
      </w:r>
      <w:r>
        <w:rPr>
          <w:rFonts w:ascii="Arial" w:hAnsi="Arial" w:cs="Arial"/>
          <w:b/>
          <w:sz w:val="24"/>
          <w:szCs w:val="24"/>
          <w:lang w:val="en-AU" w:eastAsia="en-AU"/>
        </w:rPr>
        <w:tab/>
      </w:r>
      <w:r>
        <w:rPr>
          <w:rFonts w:ascii="Arial" w:hAnsi="Arial" w:cs="Arial"/>
          <w:b/>
          <w:sz w:val="24"/>
          <w:szCs w:val="24"/>
          <w:lang w:val="en-AU" w:eastAsia="en-AU"/>
        </w:rPr>
        <w:tab/>
      </w:r>
      <w:r>
        <w:rPr>
          <w:rFonts w:ascii="Arial" w:hAnsi="Arial" w:cs="Arial"/>
          <w:b/>
          <w:sz w:val="24"/>
          <w:szCs w:val="24"/>
          <w:lang w:val="en-AU" w:eastAsia="en-AU"/>
        </w:rPr>
        <w:tab/>
        <w:t xml:space="preserve">I have completed Diploma of Business </w:t>
      </w:r>
    </w:p>
    <w:p w14:paraId="310CB389" w14:textId="7C1135A0" w:rsidR="008F4769" w:rsidRPr="008F4769" w:rsidRDefault="008F4769" w:rsidP="008F4769">
      <w:pPr>
        <w:pStyle w:val="Sectionheader"/>
        <w:pBdr>
          <w:top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License Obtained</w:t>
      </w:r>
    </w:p>
    <w:p w14:paraId="7653F188" w14:textId="1827E80C" w:rsidR="00C018C7" w:rsidRDefault="00C018C7" w:rsidP="008B2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i/>
          <w:sz w:val="24"/>
          <w:szCs w:val="24"/>
          <w:lang w:val="en-AU" w:eastAsia="en-AU"/>
        </w:rPr>
      </w:pPr>
      <w:r w:rsidRPr="00C018C7"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 xml:space="preserve">License                    </w:t>
      </w:r>
      <w:r w:rsidR="003C625A"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>I</w:t>
      </w:r>
      <w:r w:rsidRPr="00C018C7"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 xml:space="preserve"> have MC Open license and also Have Driver Authorisation</w:t>
      </w:r>
    </w:p>
    <w:p w14:paraId="79571D33" w14:textId="2F7F9548" w:rsidR="00BE2F55" w:rsidRDefault="00BE2F55" w:rsidP="008B2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i/>
          <w:sz w:val="24"/>
          <w:szCs w:val="24"/>
          <w:lang w:val="en-AU" w:eastAsia="en-AU"/>
        </w:rPr>
      </w:pP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 xml:space="preserve">License                    I have LF </w:t>
      </w:r>
      <w:r w:rsidR="00282A57"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>F</w:t>
      </w: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>orklift license</w:t>
      </w:r>
    </w:p>
    <w:p w14:paraId="208F2693" w14:textId="6F556F1E" w:rsidR="008F4769" w:rsidRDefault="003C625A" w:rsidP="008B2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i/>
          <w:sz w:val="24"/>
          <w:szCs w:val="24"/>
          <w:lang w:val="en-AU" w:eastAsia="en-AU"/>
        </w:rPr>
      </w:pP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 xml:space="preserve">White Card              I have </w:t>
      </w:r>
      <w:r w:rsidR="00282A57"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>W</w:t>
      </w: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>hite Card</w:t>
      </w:r>
    </w:p>
    <w:p w14:paraId="3B94B687" w14:textId="7265EFC7" w:rsidR="008F4769" w:rsidRPr="00C018C7" w:rsidRDefault="008F4769" w:rsidP="008B21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b/>
          <w:bCs/>
          <w:i/>
          <w:sz w:val="24"/>
          <w:szCs w:val="24"/>
          <w:lang w:val="en-AU" w:eastAsia="en-AU"/>
        </w:rPr>
      </w:pP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>License</w:t>
      </w: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ab/>
      </w:r>
      <w:r>
        <w:rPr>
          <w:rFonts w:ascii="Arial" w:hAnsi="Arial" w:cs="Arial"/>
          <w:b/>
          <w:bCs/>
          <w:i/>
          <w:sz w:val="24"/>
          <w:szCs w:val="24"/>
          <w:lang w:val="en-AU" w:eastAsia="en-AU"/>
        </w:rPr>
        <w:tab/>
        <w:t>Dangerous Goods</w:t>
      </w:r>
    </w:p>
    <w:p w14:paraId="5E4CD7C8" w14:textId="3A4E5104" w:rsidR="00660B1B" w:rsidRPr="00026591" w:rsidRDefault="008E4A46" w:rsidP="00026591">
      <w:pPr>
        <w:pStyle w:val="Sectionheader"/>
        <w:rPr>
          <w:rFonts w:ascii="Arial" w:hAnsi="Arial" w:cs="Arial"/>
        </w:rPr>
      </w:pPr>
      <w:r>
        <w:rPr>
          <w:rFonts w:ascii="Arial" w:hAnsi="Arial" w:cs="Arial"/>
        </w:rPr>
        <w:t xml:space="preserve">Professional Experience </w:t>
      </w:r>
    </w:p>
    <w:p w14:paraId="44FEFCA1" w14:textId="77777777" w:rsidR="004A4427" w:rsidRDefault="00660B1B" w:rsidP="00E419DF">
      <w:pPr>
        <w:rPr>
          <w:rFonts w:ascii="Arial" w:hAnsi="Arial" w:cs="Arial"/>
        </w:rPr>
      </w:pPr>
      <w:r w:rsidRPr="00BB45CB">
        <w:rPr>
          <w:rFonts w:ascii="Arial" w:hAnsi="Arial" w:cs="Arial"/>
        </w:rPr>
        <w:tab/>
      </w:r>
      <w:r w:rsidRPr="00BB45CB">
        <w:rPr>
          <w:rFonts w:ascii="Arial" w:hAnsi="Arial" w:cs="Arial"/>
        </w:rPr>
        <w:tab/>
      </w:r>
    </w:p>
    <w:p w14:paraId="052E98B0" w14:textId="0F88838A" w:rsidR="00660B1B" w:rsidRDefault="00B55B00" w:rsidP="00E419DF">
      <w:pPr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H</w:t>
      </w:r>
      <w:r w:rsidR="00026591">
        <w:rPr>
          <w:rFonts w:ascii="Arial" w:hAnsi="Arial" w:cs="Arial"/>
          <w:b/>
          <w:sz w:val="24"/>
          <w:szCs w:val="24"/>
          <w:lang w:val="en-AU"/>
        </w:rPr>
        <w:t>C</w:t>
      </w:r>
      <w:r>
        <w:rPr>
          <w:rFonts w:ascii="Arial" w:hAnsi="Arial" w:cs="Arial"/>
          <w:b/>
          <w:sz w:val="24"/>
          <w:szCs w:val="24"/>
          <w:lang w:val="en-AU"/>
        </w:rPr>
        <w:t xml:space="preserve"> Driver, </w:t>
      </w:r>
      <w:r w:rsidR="00026591">
        <w:rPr>
          <w:rFonts w:ascii="Arial" w:hAnsi="Arial" w:cs="Arial"/>
          <w:b/>
          <w:sz w:val="24"/>
          <w:szCs w:val="24"/>
          <w:lang w:val="en-AU"/>
        </w:rPr>
        <w:t xml:space="preserve">P LOGOSTICE </w:t>
      </w:r>
      <w:r>
        <w:rPr>
          <w:rFonts w:ascii="Arial" w:hAnsi="Arial" w:cs="Arial"/>
          <w:b/>
          <w:sz w:val="24"/>
          <w:szCs w:val="24"/>
          <w:lang w:val="en-AU"/>
        </w:rPr>
        <w:t>PVT LTD</w:t>
      </w:r>
    </w:p>
    <w:p w14:paraId="5AB41554" w14:textId="49A32ECD" w:rsidR="00B55B00" w:rsidRDefault="00B55B00" w:rsidP="00E419DF">
      <w:pPr>
        <w:rPr>
          <w:rFonts w:ascii="Arial" w:hAnsi="Arial" w:cs="Arial"/>
          <w:b/>
          <w:sz w:val="24"/>
          <w:szCs w:val="24"/>
          <w:lang w:val="en-AU"/>
        </w:rPr>
      </w:pPr>
    </w:p>
    <w:p w14:paraId="14474EE9" w14:textId="77777777" w:rsidR="00B55B00" w:rsidRDefault="00B55B00" w:rsidP="00E419DF">
      <w:pPr>
        <w:rPr>
          <w:rFonts w:ascii="Arial" w:hAnsi="Arial" w:cs="Arial"/>
          <w:b/>
          <w:sz w:val="24"/>
          <w:szCs w:val="24"/>
          <w:lang w:val="en-AU"/>
        </w:rPr>
      </w:pPr>
    </w:p>
    <w:p w14:paraId="1A0BF736" w14:textId="5104902C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Drive long distances to deliver</w:t>
      </w:r>
      <w:r w:rsidR="00026591">
        <w:rPr>
          <w:rFonts w:ascii="Arial" w:hAnsi="Arial" w:cs="Arial"/>
          <w:color w:val="222222"/>
          <w:sz w:val="22"/>
          <w:szCs w:val="22"/>
        </w:rPr>
        <w:t xml:space="preserve"> </w:t>
      </w:r>
      <w:r w:rsidRPr="00B55B00">
        <w:rPr>
          <w:rFonts w:ascii="Arial" w:hAnsi="Arial" w:cs="Arial"/>
          <w:color w:val="222222"/>
          <w:sz w:val="22"/>
          <w:szCs w:val="22"/>
        </w:rPr>
        <w:t>goods to customers.</w:t>
      </w:r>
    </w:p>
    <w:p w14:paraId="581782B8" w14:textId="77777777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Load and unload cargo.</w:t>
      </w:r>
    </w:p>
    <w:p w14:paraId="18FEBE37" w14:textId="77777777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Record cargo deliveries.</w:t>
      </w:r>
    </w:p>
    <w:p w14:paraId="7FD3F0A2" w14:textId="77777777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Refuel and clean vehicle.</w:t>
      </w:r>
    </w:p>
    <w:p w14:paraId="00C380F3" w14:textId="77777777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Report road incidents to the dispatcher.</w:t>
      </w:r>
    </w:p>
    <w:p w14:paraId="673694C2" w14:textId="77777777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Follow traffic laws.</w:t>
      </w:r>
    </w:p>
    <w:p w14:paraId="33F5D64E" w14:textId="77777777" w:rsidR="00B55B00" w:rsidRPr="00B55B00" w:rsidRDefault="00B55B00" w:rsidP="00B55B00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Inspect </w:t>
      </w:r>
      <w:r w:rsidRPr="00B55B00">
        <w:rPr>
          <w:rFonts w:ascii="Arial" w:hAnsi="Arial" w:cs="Arial"/>
          <w:b/>
          <w:bCs/>
          <w:color w:val="222222"/>
          <w:sz w:val="22"/>
          <w:szCs w:val="22"/>
        </w:rPr>
        <w:t>trucks</w:t>
      </w:r>
      <w:r w:rsidRPr="00B55B00">
        <w:rPr>
          <w:rFonts w:ascii="Arial" w:hAnsi="Arial" w:cs="Arial"/>
          <w:color w:val="222222"/>
          <w:sz w:val="22"/>
          <w:szCs w:val="22"/>
        </w:rPr>
        <w:t> and record issues.</w:t>
      </w:r>
    </w:p>
    <w:p w14:paraId="67A45680" w14:textId="45D66498" w:rsidR="00695657" w:rsidRDefault="00B55B00" w:rsidP="004A4427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Follow accident procedures</w:t>
      </w:r>
      <w:r>
        <w:rPr>
          <w:rFonts w:ascii="Arial" w:hAnsi="Arial" w:cs="Arial"/>
          <w:color w:val="222222"/>
        </w:rPr>
        <w:t>.</w:t>
      </w:r>
    </w:p>
    <w:p w14:paraId="4CDDFEB9" w14:textId="77777777" w:rsidR="00F460A5" w:rsidRDefault="00F460A5" w:rsidP="00F460A5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</w:p>
    <w:p w14:paraId="257D37DF" w14:textId="21334591" w:rsidR="00F460A5" w:rsidRPr="00F460A5" w:rsidRDefault="00026591" w:rsidP="00F460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lastRenderedPageBreak/>
        <w:t>APR</w:t>
      </w:r>
      <w:r w:rsidR="00F460A5" w:rsidRPr="00F460A5">
        <w:rPr>
          <w:rFonts w:ascii="Arial" w:hAnsi="Arial" w:cs="Arial"/>
          <w:b/>
          <w:color w:val="222222"/>
        </w:rPr>
        <w:t xml:space="preserve"> 2019 – </w:t>
      </w:r>
      <w:r>
        <w:rPr>
          <w:rFonts w:ascii="Arial" w:hAnsi="Arial" w:cs="Arial"/>
          <w:b/>
          <w:color w:val="222222"/>
        </w:rPr>
        <w:t>AUG 2022</w:t>
      </w:r>
    </w:p>
    <w:p w14:paraId="2B311C70" w14:textId="77777777" w:rsidR="00F460A5" w:rsidRDefault="00F460A5" w:rsidP="00F460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274965E2" w14:textId="079E32BF" w:rsidR="00F460A5" w:rsidRDefault="00F460A5" w:rsidP="00F460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</w:rPr>
      </w:pPr>
      <w:r w:rsidRPr="00F460A5">
        <w:rPr>
          <w:rFonts w:ascii="Arial" w:hAnsi="Arial" w:cs="Arial"/>
          <w:b/>
          <w:color w:val="222222"/>
        </w:rPr>
        <w:t>Northline</w:t>
      </w:r>
      <w:r w:rsidR="000F3525">
        <w:rPr>
          <w:rFonts w:ascii="Arial" w:hAnsi="Arial" w:cs="Arial"/>
          <w:b/>
          <w:color w:val="222222"/>
        </w:rPr>
        <w:t xml:space="preserve"> Redbank</w:t>
      </w:r>
      <w:r>
        <w:rPr>
          <w:rFonts w:ascii="Arial" w:hAnsi="Arial" w:cs="Arial"/>
          <w:b/>
          <w:color w:val="222222"/>
        </w:rPr>
        <w:t>, HC Driver (Working for Sub Contractor)</w:t>
      </w:r>
    </w:p>
    <w:p w14:paraId="4FD3E2A3" w14:textId="49BBB4FC" w:rsidR="00026591" w:rsidRPr="00F460A5" w:rsidRDefault="00026591" w:rsidP="00026591">
      <w:pPr>
        <w:rPr>
          <w:rFonts w:ascii="Arial" w:hAnsi="Arial" w:cs="Arial"/>
          <w:b/>
        </w:rPr>
      </w:pPr>
    </w:p>
    <w:p w14:paraId="0EAA60FB" w14:textId="7710A241" w:rsidR="00026591" w:rsidRDefault="000F3525" w:rsidP="0002659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Work </w:t>
      </w:r>
      <w:proofErr w:type="gramStart"/>
      <w:r w:rsidRPr="000F3525">
        <w:rPr>
          <w:rFonts w:ascii="Arial" w:hAnsi="Arial" w:cs="Arial"/>
          <w:b/>
          <w:sz w:val="28"/>
          <w:szCs w:val="28"/>
          <w:u w:val="single"/>
        </w:rPr>
        <w:t>Ref:-</w:t>
      </w:r>
      <w:proofErr w:type="gramEnd"/>
      <w:r w:rsidRPr="000F352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0F3525">
        <w:rPr>
          <w:rFonts w:ascii="Arial" w:hAnsi="Arial" w:cs="Arial"/>
          <w:b/>
          <w:sz w:val="28"/>
          <w:szCs w:val="28"/>
          <w:u w:val="single"/>
        </w:rPr>
        <w:t>Jakson</w:t>
      </w:r>
      <w:proofErr w:type="spellEnd"/>
      <w:r w:rsidRPr="000F3525">
        <w:rPr>
          <w:rFonts w:ascii="Arial" w:hAnsi="Arial" w:cs="Arial"/>
          <w:b/>
          <w:sz w:val="28"/>
          <w:szCs w:val="28"/>
          <w:u w:val="single"/>
        </w:rPr>
        <w:t xml:space="preserve"> Kelly (Dispatcher) 0</w:t>
      </w:r>
      <w:r w:rsidR="000A71BA">
        <w:rPr>
          <w:rFonts w:ascii="Arial" w:hAnsi="Arial" w:cs="Arial"/>
          <w:b/>
          <w:sz w:val="28"/>
          <w:szCs w:val="28"/>
          <w:u w:val="single"/>
        </w:rPr>
        <w:t>428862640</w:t>
      </w:r>
    </w:p>
    <w:p w14:paraId="7258D90A" w14:textId="558B5C1A" w:rsidR="008F4769" w:rsidRDefault="008F4769" w:rsidP="00026591">
      <w:pPr>
        <w:rPr>
          <w:rFonts w:ascii="Arial" w:hAnsi="Arial" w:cs="Arial"/>
          <w:b/>
          <w:sz w:val="28"/>
          <w:szCs w:val="28"/>
          <w:u w:val="single"/>
        </w:rPr>
      </w:pPr>
    </w:p>
    <w:p w14:paraId="5E593ADE" w14:textId="77777777" w:rsidR="008F4769" w:rsidRDefault="008F4769" w:rsidP="00026591">
      <w:pPr>
        <w:rPr>
          <w:rFonts w:ascii="Arial" w:hAnsi="Arial" w:cs="Arial"/>
          <w:b/>
          <w:sz w:val="28"/>
          <w:szCs w:val="28"/>
          <w:u w:val="single"/>
        </w:rPr>
      </w:pPr>
    </w:p>
    <w:p w14:paraId="1C1CE4B7" w14:textId="77777777" w:rsidR="008F4769" w:rsidRPr="000F3525" w:rsidRDefault="008F4769" w:rsidP="00026591">
      <w:pPr>
        <w:rPr>
          <w:rFonts w:ascii="Arial" w:hAnsi="Arial" w:cs="Arial"/>
          <w:b/>
          <w:sz w:val="28"/>
          <w:szCs w:val="28"/>
          <w:u w:val="single"/>
        </w:rPr>
      </w:pPr>
    </w:p>
    <w:p w14:paraId="395747E3" w14:textId="4641B1A9" w:rsidR="00026591" w:rsidRDefault="00026591" w:rsidP="00026591">
      <w:pPr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H</w:t>
      </w:r>
      <w:r w:rsidR="000F3525">
        <w:rPr>
          <w:rFonts w:ascii="Arial" w:hAnsi="Arial" w:cs="Arial"/>
          <w:b/>
          <w:sz w:val="24"/>
          <w:szCs w:val="24"/>
          <w:lang w:val="en-AU"/>
        </w:rPr>
        <w:t>C</w:t>
      </w:r>
      <w:r>
        <w:rPr>
          <w:rFonts w:ascii="Arial" w:hAnsi="Arial" w:cs="Arial"/>
          <w:b/>
          <w:sz w:val="24"/>
          <w:szCs w:val="24"/>
          <w:lang w:val="en-AU"/>
        </w:rPr>
        <w:t xml:space="preserve"> Driver, </w:t>
      </w:r>
      <w:r w:rsidR="000F3525">
        <w:rPr>
          <w:rFonts w:ascii="Arial" w:hAnsi="Arial" w:cs="Arial"/>
          <w:b/>
          <w:sz w:val="24"/>
          <w:szCs w:val="24"/>
          <w:lang w:val="en-AU"/>
        </w:rPr>
        <w:t xml:space="preserve">K.S SANDHU TPT </w:t>
      </w:r>
      <w:r>
        <w:rPr>
          <w:rFonts w:ascii="Arial" w:hAnsi="Arial" w:cs="Arial"/>
          <w:b/>
          <w:sz w:val="24"/>
          <w:szCs w:val="24"/>
          <w:lang w:val="en-AU"/>
        </w:rPr>
        <w:t>PVT LTD</w:t>
      </w:r>
    </w:p>
    <w:p w14:paraId="646DACF9" w14:textId="77777777" w:rsidR="00026591" w:rsidRDefault="00026591" w:rsidP="00026591">
      <w:pPr>
        <w:rPr>
          <w:rFonts w:ascii="Arial" w:hAnsi="Arial" w:cs="Arial"/>
          <w:b/>
          <w:sz w:val="24"/>
          <w:szCs w:val="24"/>
          <w:lang w:val="en-AU"/>
        </w:rPr>
      </w:pPr>
    </w:p>
    <w:p w14:paraId="5E91C0AB" w14:textId="77777777" w:rsidR="00026591" w:rsidRDefault="00026591" w:rsidP="00026591">
      <w:pPr>
        <w:rPr>
          <w:rFonts w:ascii="Arial" w:hAnsi="Arial" w:cs="Arial"/>
          <w:b/>
          <w:sz w:val="24"/>
          <w:szCs w:val="24"/>
          <w:lang w:val="en-AU"/>
        </w:rPr>
      </w:pPr>
    </w:p>
    <w:p w14:paraId="189955C3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Drive long distances to deliver goods to customers.</w:t>
      </w:r>
    </w:p>
    <w:p w14:paraId="4D7BD40F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Load and unload cargo.</w:t>
      </w:r>
    </w:p>
    <w:p w14:paraId="22832276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Record cargo deliveries.</w:t>
      </w:r>
    </w:p>
    <w:p w14:paraId="1BCDC8A2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Refuel and clean vehicle.</w:t>
      </w:r>
    </w:p>
    <w:p w14:paraId="4096B86E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Report road incidents to the dispatcher.</w:t>
      </w:r>
    </w:p>
    <w:p w14:paraId="712E3C09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Follow traffic laws.</w:t>
      </w:r>
    </w:p>
    <w:p w14:paraId="15C20A93" w14:textId="77777777" w:rsidR="00026591" w:rsidRPr="00B55B00" w:rsidRDefault="00026591" w:rsidP="00026591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2"/>
          <w:szCs w:val="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Inspect </w:t>
      </w:r>
      <w:r w:rsidRPr="00B55B00">
        <w:rPr>
          <w:rFonts w:ascii="Arial" w:hAnsi="Arial" w:cs="Arial"/>
          <w:b/>
          <w:bCs/>
          <w:color w:val="222222"/>
          <w:sz w:val="22"/>
          <w:szCs w:val="22"/>
        </w:rPr>
        <w:t>trucks</w:t>
      </w:r>
      <w:r w:rsidRPr="00B55B00">
        <w:rPr>
          <w:rFonts w:ascii="Arial" w:hAnsi="Arial" w:cs="Arial"/>
          <w:color w:val="222222"/>
          <w:sz w:val="22"/>
          <w:szCs w:val="22"/>
        </w:rPr>
        <w:t> and record issues.</w:t>
      </w:r>
    </w:p>
    <w:p w14:paraId="4D04A97B" w14:textId="31D786E6" w:rsidR="000A71BA" w:rsidRPr="00801359" w:rsidRDefault="00026591" w:rsidP="00801359">
      <w:pPr>
        <w:pStyle w:val="trt0xe"/>
        <w:numPr>
          <w:ilvl w:val="0"/>
          <w:numId w:val="4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B55B00">
        <w:rPr>
          <w:rFonts w:ascii="Arial" w:hAnsi="Arial" w:cs="Arial"/>
          <w:color w:val="222222"/>
          <w:sz w:val="22"/>
          <w:szCs w:val="22"/>
        </w:rPr>
        <w:t>Follow accident procedures</w:t>
      </w:r>
      <w:r>
        <w:rPr>
          <w:rFonts w:ascii="Arial" w:hAnsi="Arial" w:cs="Arial"/>
          <w:color w:val="222222"/>
        </w:rPr>
        <w:t>.</w:t>
      </w:r>
      <w:bookmarkStart w:id="0" w:name="_GoBack"/>
      <w:bookmarkEnd w:id="0"/>
    </w:p>
    <w:p w14:paraId="0C47316D" w14:textId="77777777" w:rsidR="000A71BA" w:rsidRDefault="000A71BA" w:rsidP="00026591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</w:p>
    <w:p w14:paraId="5DB04B94" w14:textId="553E7F27" w:rsidR="000A71BA" w:rsidRDefault="00026591" w:rsidP="0002659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AUG 2022</w:t>
      </w:r>
      <w:r w:rsidR="000F3525">
        <w:rPr>
          <w:rFonts w:ascii="Arial" w:hAnsi="Arial" w:cs="Arial"/>
          <w:b/>
          <w:color w:val="222222"/>
        </w:rPr>
        <w:t xml:space="preserve"> – To </w:t>
      </w:r>
      <w:proofErr w:type="gramStart"/>
      <w:r w:rsidR="000F3525">
        <w:rPr>
          <w:rFonts w:ascii="Arial" w:hAnsi="Arial" w:cs="Arial"/>
          <w:b/>
          <w:color w:val="222222"/>
        </w:rPr>
        <w:t>Till</w:t>
      </w:r>
      <w:proofErr w:type="gramEnd"/>
      <w:r w:rsidR="000F3525">
        <w:rPr>
          <w:rFonts w:ascii="Arial" w:hAnsi="Arial" w:cs="Arial"/>
          <w:b/>
          <w:color w:val="222222"/>
        </w:rPr>
        <w:t xml:space="preserve"> Now</w:t>
      </w:r>
    </w:p>
    <w:p w14:paraId="59A0DFF2" w14:textId="77777777" w:rsidR="000A71BA" w:rsidRPr="000A71BA" w:rsidRDefault="000A71BA" w:rsidP="0002659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</w:rPr>
      </w:pPr>
    </w:p>
    <w:p w14:paraId="3F768E7C" w14:textId="1E6A0D75" w:rsidR="00026591" w:rsidRDefault="000F3525" w:rsidP="0002659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TOLL (ASAHI) Heathwood</w:t>
      </w:r>
      <w:r w:rsidR="00026591">
        <w:rPr>
          <w:rFonts w:ascii="Arial" w:hAnsi="Arial" w:cs="Arial"/>
          <w:b/>
          <w:color w:val="222222"/>
        </w:rPr>
        <w:t>, HC Driver (Working for Sub Contractor)</w:t>
      </w:r>
    </w:p>
    <w:p w14:paraId="6592FD85" w14:textId="77777777" w:rsidR="000F3525" w:rsidRPr="00F460A5" w:rsidRDefault="000F3525" w:rsidP="0002659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</w:rPr>
      </w:pPr>
    </w:p>
    <w:p w14:paraId="0A112C0F" w14:textId="28D1A21F" w:rsidR="00026591" w:rsidRDefault="000F3525" w:rsidP="00F460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Work </w:t>
      </w:r>
      <w:proofErr w:type="gramStart"/>
      <w:r w:rsidRPr="000F3525">
        <w:rPr>
          <w:rFonts w:ascii="Arial" w:hAnsi="Arial" w:cs="Arial"/>
          <w:b/>
          <w:color w:val="222222"/>
          <w:sz w:val="28"/>
          <w:szCs w:val="28"/>
          <w:u w:val="single"/>
        </w:rPr>
        <w:t>Ref :</w:t>
      </w:r>
      <w:proofErr w:type="gramEnd"/>
      <w:r w:rsidRPr="000F3525"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- </w:t>
      </w:r>
      <w:r w:rsidR="000A71BA"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Rohan </w:t>
      </w:r>
      <w:r w:rsidRPr="000F3525">
        <w:rPr>
          <w:rFonts w:ascii="Arial" w:hAnsi="Arial" w:cs="Arial"/>
          <w:b/>
          <w:color w:val="222222"/>
          <w:sz w:val="28"/>
          <w:szCs w:val="28"/>
          <w:u w:val="single"/>
        </w:rPr>
        <w:t>(</w:t>
      </w:r>
      <w:r w:rsidR="000A71BA">
        <w:rPr>
          <w:rFonts w:ascii="Arial" w:hAnsi="Arial" w:cs="Arial"/>
          <w:b/>
          <w:color w:val="222222"/>
          <w:sz w:val="28"/>
          <w:szCs w:val="28"/>
          <w:u w:val="single"/>
        </w:rPr>
        <w:t>Shift Supervisor</w:t>
      </w:r>
      <w:r w:rsidRPr="000F3525"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)  </w:t>
      </w:r>
      <w:r w:rsidR="000A71BA">
        <w:rPr>
          <w:rFonts w:ascii="Arial" w:hAnsi="Arial" w:cs="Arial"/>
          <w:b/>
          <w:color w:val="222222"/>
          <w:sz w:val="28"/>
          <w:szCs w:val="28"/>
          <w:u w:val="single"/>
        </w:rPr>
        <w:t>0458516411</w:t>
      </w:r>
    </w:p>
    <w:p w14:paraId="0D454480" w14:textId="09AB9F32" w:rsidR="000A71BA" w:rsidRPr="000F3525" w:rsidRDefault="000A71BA" w:rsidP="00F460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Maryna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u w:val="single"/>
        </w:rPr>
        <w:t>Buteux</w:t>
      </w:r>
      <w:proofErr w:type="spellEnd"/>
      <w:r>
        <w:rPr>
          <w:rFonts w:ascii="Arial" w:hAnsi="Arial" w:cs="Arial"/>
          <w:b/>
          <w:color w:val="222222"/>
          <w:sz w:val="28"/>
          <w:szCs w:val="28"/>
          <w:u w:val="single"/>
        </w:rPr>
        <w:t xml:space="preserve"> (Manager) 0481906544</w:t>
      </w:r>
    </w:p>
    <w:p w14:paraId="2F098B3E" w14:textId="495202B9" w:rsidR="00BB45CB" w:rsidRPr="000D63E2" w:rsidRDefault="000D63E2" w:rsidP="000D63E2">
      <w:pPr>
        <w:pStyle w:val="Sectionheader"/>
        <w:rPr>
          <w:rFonts w:asciiTheme="minorBidi" w:hAnsiTheme="minorBidi" w:cstheme="minorBidi"/>
        </w:rPr>
      </w:pPr>
      <w:r w:rsidRPr="000D63E2">
        <w:rPr>
          <w:rFonts w:asciiTheme="minorBidi" w:hAnsiTheme="minorBidi" w:cstheme="minorBidi"/>
        </w:rPr>
        <w:t>Declaration</w:t>
      </w:r>
    </w:p>
    <w:p w14:paraId="1C2F84A5" w14:textId="77777777" w:rsidR="00BB45CB" w:rsidRDefault="000D63E2" w:rsidP="008E4A46">
      <w:pPr>
        <w:rPr>
          <w:rFonts w:ascii="Arial" w:hAnsi="Arial" w:cs="Arial"/>
        </w:rPr>
      </w:pPr>
      <w:r w:rsidRPr="000D63E2">
        <w:rPr>
          <w:rFonts w:asciiTheme="minorBidi" w:hAnsiTheme="minorBidi" w:cstheme="minorBidi"/>
        </w:rPr>
        <w:t>I do hereby declare that the particulars of information and facts stated herein above are true, correct and complete to the best of my knowledge and belief</w:t>
      </w:r>
      <w:r w:rsidRPr="00043C25">
        <w:t>.</w:t>
      </w:r>
    </w:p>
    <w:p w14:paraId="66006D7B" w14:textId="795BF2BE" w:rsidR="000D63E2" w:rsidRDefault="000D63E2" w:rsidP="000D63E2">
      <w:pPr>
        <w:rPr>
          <w:rFonts w:ascii="Arial" w:hAnsi="Arial" w:cs="Arial"/>
          <w:i/>
        </w:rPr>
      </w:pPr>
    </w:p>
    <w:p w14:paraId="577C5331" w14:textId="5790557E" w:rsidR="00F460A5" w:rsidRDefault="00F460A5" w:rsidP="000D63E2">
      <w:pPr>
        <w:rPr>
          <w:rFonts w:ascii="Arial" w:hAnsi="Arial" w:cs="Arial"/>
          <w:i/>
        </w:rPr>
      </w:pPr>
    </w:p>
    <w:p w14:paraId="572CA2AE" w14:textId="6669DA3B" w:rsidR="00F460A5" w:rsidRDefault="00F460A5" w:rsidP="000D63E2">
      <w:pPr>
        <w:rPr>
          <w:rFonts w:ascii="Arial" w:hAnsi="Arial" w:cs="Arial"/>
          <w:i/>
        </w:rPr>
      </w:pPr>
    </w:p>
    <w:p w14:paraId="05E5EE4A" w14:textId="77777777" w:rsidR="00F460A5" w:rsidRDefault="00F460A5" w:rsidP="000D63E2">
      <w:pPr>
        <w:rPr>
          <w:rFonts w:ascii="Arial" w:hAnsi="Arial" w:cs="Arial"/>
          <w:i/>
        </w:rPr>
      </w:pPr>
    </w:p>
    <w:p w14:paraId="3974E2B9" w14:textId="77777777" w:rsidR="000D63E2" w:rsidRDefault="000D63E2" w:rsidP="000D63E2">
      <w:pPr>
        <w:pStyle w:val="Sectionheader"/>
        <w:rPr>
          <w:rFonts w:ascii="Arial" w:hAnsi="Arial" w:cs="Arial"/>
        </w:rPr>
      </w:pPr>
      <w:r>
        <w:rPr>
          <w:rFonts w:ascii="Arial" w:hAnsi="Arial" w:cs="Arial"/>
        </w:rPr>
        <w:t>Availability</w:t>
      </w:r>
    </w:p>
    <w:p w14:paraId="542AA148" w14:textId="2C3E864F" w:rsidR="00FF56C5" w:rsidRDefault="000D63E2" w:rsidP="002F0B1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Full Time</w:t>
      </w:r>
      <w:r w:rsidR="00E84FD9">
        <w:rPr>
          <w:rFonts w:ascii="Arial" w:hAnsi="Arial" w:cs="Arial"/>
          <w:lang w:val="en-AU"/>
        </w:rPr>
        <w:t xml:space="preserve"> Night Shi</w:t>
      </w:r>
      <w:r w:rsidR="005267F0">
        <w:rPr>
          <w:rFonts w:ascii="Arial" w:hAnsi="Arial" w:cs="Arial"/>
          <w:lang w:val="en-AU"/>
        </w:rPr>
        <w:t>fts</w:t>
      </w:r>
      <w:r w:rsidR="00FF56C5">
        <w:rPr>
          <w:rFonts w:ascii="Arial" w:hAnsi="Arial" w:cs="Arial"/>
          <w:lang w:val="en-AU"/>
        </w:rPr>
        <w:t xml:space="preserve">                                                                                         </w:t>
      </w:r>
    </w:p>
    <w:sectPr w:rsidR="00FF56C5" w:rsidSect="007F43B9">
      <w:pgSz w:w="11901" w:h="16840" w:code="1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0EA2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A66FB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6EC4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DF4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5B45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6D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1EE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086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5F25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5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b w:val="0"/>
        <w:i w:val="0"/>
        <w:strike w:val="0"/>
        <w:color w:val="auto"/>
        <w:sz w:val="20"/>
        <w:u w:val="none"/>
      </w:rPr>
    </w:lvl>
  </w:abstractNum>
  <w:abstractNum w:abstractNumId="11" w15:restartNumberingAfterBreak="0">
    <w:nsid w:val="059F4607"/>
    <w:multiLevelType w:val="hybridMultilevel"/>
    <w:tmpl w:val="27E4C006"/>
    <w:lvl w:ilvl="0" w:tplc="605C026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A95698"/>
    <w:multiLevelType w:val="multilevel"/>
    <w:tmpl w:val="89F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D052A"/>
    <w:multiLevelType w:val="hybridMultilevel"/>
    <w:tmpl w:val="5F26C6D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5F26AE1"/>
    <w:multiLevelType w:val="multilevel"/>
    <w:tmpl w:val="0A0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B26EB"/>
    <w:multiLevelType w:val="hybridMultilevel"/>
    <w:tmpl w:val="5D0AB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6459E"/>
    <w:multiLevelType w:val="hybridMultilevel"/>
    <w:tmpl w:val="0AE0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62E65"/>
    <w:multiLevelType w:val="hybridMultilevel"/>
    <w:tmpl w:val="195AD9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F5175"/>
    <w:multiLevelType w:val="hybridMultilevel"/>
    <w:tmpl w:val="665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92383"/>
    <w:multiLevelType w:val="hybridMultilevel"/>
    <w:tmpl w:val="0038BD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97011D5"/>
    <w:multiLevelType w:val="hybridMultilevel"/>
    <w:tmpl w:val="AD644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1B9"/>
    <w:multiLevelType w:val="hybridMultilevel"/>
    <w:tmpl w:val="DBC6C7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70DFB"/>
    <w:multiLevelType w:val="hybridMultilevel"/>
    <w:tmpl w:val="32C88C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4228E7"/>
    <w:multiLevelType w:val="hybridMultilevel"/>
    <w:tmpl w:val="D4BE369E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6" w15:restartNumberingAfterBreak="0">
    <w:nsid w:val="5A577D82"/>
    <w:multiLevelType w:val="hybridMultilevel"/>
    <w:tmpl w:val="89AE6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1F510F"/>
    <w:multiLevelType w:val="hybridMultilevel"/>
    <w:tmpl w:val="CE9E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272C9"/>
    <w:multiLevelType w:val="hybridMultilevel"/>
    <w:tmpl w:val="9D3A3648"/>
    <w:lvl w:ilvl="0" w:tplc="D0608BF0">
      <w:start w:val="1"/>
      <w:numFmt w:val="bullet"/>
      <w:lvlText w:val=""/>
      <w:lvlJc w:val="left"/>
      <w:pPr>
        <w:tabs>
          <w:tab w:val="num" w:pos="2727"/>
        </w:tabs>
        <w:ind w:left="2727" w:hanging="567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9373363"/>
    <w:multiLevelType w:val="hybridMultilevel"/>
    <w:tmpl w:val="4582013C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A1B69BB"/>
    <w:multiLevelType w:val="hybridMultilevel"/>
    <w:tmpl w:val="FB462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846CA"/>
    <w:multiLevelType w:val="hybridMultilevel"/>
    <w:tmpl w:val="FFEA6E68"/>
    <w:lvl w:ilvl="0" w:tplc="30883CA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14F41EB"/>
    <w:multiLevelType w:val="hybridMultilevel"/>
    <w:tmpl w:val="1E3A0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8291F"/>
    <w:multiLevelType w:val="hybridMultilevel"/>
    <w:tmpl w:val="AAFE488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D21AF7"/>
    <w:multiLevelType w:val="hybridMultilevel"/>
    <w:tmpl w:val="775A1C0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15"/>
  </w:num>
  <w:num w:numId="13">
    <w:abstractNumId w:val="27"/>
  </w:num>
  <w:num w:numId="14">
    <w:abstractNumId w:val="30"/>
  </w:num>
  <w:num w:numId="15">
    <w:abstractNumId w:val="24"/>
  </w:num>
  <w:num w:numId="16">
    <w:abstractNumId w:val="22"/>
  </w:num>
  <w:num w:numId="17">
    <w:abstractNumId w:val="11"/>
  </w:num>
  <w:num w:numId="18">
    <w:abstractNumId w:val="11"/>
  </w:num>
  <w:num w:numId="19">
    <w:abstractNumId w:val="18"/>
  </w:num>
  <w:num w:numId="20">
    <w:abstractNumId w:val="11"/>
  </w:num>
  <w:num w:numId="21">
    <w:abstractNumId w:val="11"/>
  </w:num>
  <w:num w:numId="22">
    <w:abstractNumId w:val="11"/>
  </w:num>
  <w:num w:numId="23">
    <w:abstractNumId w:val="23"/>
  </w:num>
  <w:num w:numId="24">
    <w:abstractNumId w:val="11"/>
  </w:num>
  <w:num w:numId="25">
    <w:abstractNumId w:val="11"/>
  </w:num>
  <w:num w:numId="26">
    <w:abstractNumId w:val="21"/>
  </w:num>
  <w:num w:numId="27">
    <w:abstractNumId w:val="10"/>
  </w:num>
  <w:num w:numId="28">
    <w:abstractNumId w:val="33"/>
  </w:num>
  <w:num w:numId="29">
    <w:abstractNumId w:val="29"/>
  </w:num>
  <w:num w:numId="30">
    <w:abstractNumId w:val="13"/>
  </w:num>
  <w:num w:numId="31">
    <w:abstractNumId w:val="28"/>
  </w:num>
  <w:num w:numId="32">
    <w:abstractNumId w:val="31"/>
  </w:num>
  <w:num w:numId="33">
    <w:abstractNumId w:val="16"/>
  </w:num>
  <w:num w:numId="34">
    <w:abstractNumId w:val="25"/>
  </w:num>
  <w:num w:numId="35">
    <w:abstractNumId w:val="34"/>
  </w:num>
  <w:num w:numId="36">
    <w:abstractNumId w:val="17"/>
  </w:num>
  <w:num w:numId="37">
    <w:abstractNumId w:val="26"/>
  </w:num>
  <w:num w:numId="38">
    <w:abstractNumId w:val="20"/>
  </w:num>
  <w:num w:numId="39">
    <w:abstractNumId w:val="12"/>
  </w:num>
  <w:num w:numId="40">
    <w:abstractNumId w:val="19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7"/>
    <w:rsid w:val="00026591"/>
    <w:rsid w:val="00027F7E"/>
    <w:rsid w:val="00033375"/>
    <w:rsid w:val="000A5A7B"/>
    <w:rsid w:val="000A5E33"/>
    <w:rsid w:val="000A71BA"/>
    <w:rsid w:val="000A7281"/>
    <w:rsid w:val="000C760D"/>
    <w:rsid w:val="000D5788"/>
    <w:rsid w:val="000D63E2"/>
    <w:rsid w:val="000E5789"/>
    <w:rsid w:val="000F3525"/>
    <w:rsid w:val="00107DB7"/>
    <w:rsid w:val="00163FB5"/>
    <w:rsid w:val="001B5837"/>
    <w:rsid w:val="001C22A8"/>
    <w:rsid w:val="00250F3F"/>
    <w:rsid w:val="00282A57"/>
    <w:rsid w:val="002A6BF4"/>
    <w:rsid w:val="002C6F47"/>
    <w:rsid w:val="002F0B15"/>
    <w:rsid w:val="002F2EA2"/>
    <w:rsid w:val="00302106"/>
    <w:rsid w:val="00336AF2"/>
    <w:rsid w:val="003557C3"/>
    <w:rsid w:val="003A1028"/>
    <w:rsid w:val="003B3BC9"/>
    <w:rsid w:val="003C1CE2"/>
    <w:rsid w:val="003C625A"/>
    <w:rsid w:val="003E3595"/>
    <w:rsid w:val="00446199"/>
    <w:rsid w:val="004552BC"/>
    <w:rsid w:val="004A4427"/>
    <w:rsid w:val="004C18E0"/>
    <w:rsid w:val="004D2E53"/>
    <w:rsid w:val="00504D48"/>
    <w:rsid w:val="00510D54"/>
    <w:rsid w:val="005267F0"/>
    <w:rsid w:val="00534718"/>
    <w:rsid w:val="005702A4"/>
    <w:rsid w:val="00574C10"/>
    <w:rsid w:val="00583B9C"/>
    <w:rsid w:val="005A5E1C"/>
    <w:rsid w:val="005C214D"/>
    <w:rsid w:val="005D380F"/>
    <w:rsid w:val="005D7216"/>
    <w:rsid w:val="00647974"/>
    <w:rsid w:val="00656BAF"/>
    <w:rsid w:val="00657C94"/>
    <w:rsid w:val="00660B1B"/>
    <w:rsid w:val="00682021"/>
    <w:rsid w:val="00695657"/>
    <w:rsid w:val="00697BEC"/>
    <w:rsid w:val="006C76DC"/>
    <w:rsid w:val="006D2514"/>
    <w:rsid w:val="006D4121"/>
    <w:rsid w:val="006E1636"/>
    <w:rsid w:val="006E6381"/>
    <w:rsid w:val="00762E17"/>
    <w:rsid w:val="00771554"/>
    <w:rsid w:val="007A2D1D"/>
    <w:rsid w:val="007D02C3"/>
    <w:rsid w:val="007E3E22"/>
    <w:rsid w:val="007F43B9"/>
    <w:rsid w:val="007F4AA7"/>
    <w:rsid w:val="00801359"/>
    <w:rsid w:val="00816F7C"/>
    <w:rsid w:val="00825408"/>
    <w:rsid w:val="00836D16"/>
    <w:rsid w:val="00855443"/>
    <w:rsid w:val="00861CF6"/>
    <w:rsid w:val="0087585F"/>
    <w:rsid w:val="008B21CA"/>
    <w:rsid w:val="008E0D4D"/>
    <w:rsid w:val="008E4A46"/>
    <w:rsid w:val="008F4769"/>
    <w:rsid w:val="00944882"/>
    <w:rsid w:val="00986EFB"/>
    <w:rsid w:val="009C5588"/>
    <w:rsid w:val="009E4380"/>
    <w:rsid w:val="009F041B"/>
    <w:rsid w:val="00A037A6"/>
    <w:rsid w:val="00A37BC0"/>
    <w:rsid w:val="00AB0CF5"/>
    <w:rsid w:val="00AE3D5E"/>
    <w:rsid w:val="00B26AF0"/>
    <w:rsid w:val="00B55B00"/>
    <w:rsid w:val="00B67F9D"/>
    <w:rsid w:val="00BB0937"/>
    <w:rsid w:val="00BB45CB"/>
    <w:rsid w:val="00BE2F55"/>
    <w:rsid w:val="00C018C7"/>
    <w:rsid w:val="00C11DD3"/>
    <w:rsid w:val="00C20C88"/>
    <w:rsid w:val="00C67893"/>
    <w:rsid w:val="00C920F3"/>
    <w:rsid w:val="00C961C8"/>
    <w:rsid w:val="00CC52E3"/>
    <w:rsid w:val="00DA0F9E"/>
    <w:rsid w:val="00DB48D0"/>
    <w:rsid w:val="00DC5E47"/>
    <w:rsid w:val="00E221D9"/>
    <w:rsid w:val="00E35EB0"/>
    <w:rsid w:val="00E419DF"/>
    <w:rsid w:val="00E84FD9"/>
    <w:rsid w:val="00EE2298"/>
    <w:rsid w:val="00F1751C"/>
    <w:rsid w:val="00F33541"/>
    <w:rsid w:val="00F3556E"/>
    <w:rsid w:val="00F460A5"/>
    <w:rsid w:val="00F565FF"/>
    <w:rsid w:val="00F84B97"/>
    <w:rsid w:val="00F90D49"/>
    <w:rsid w:val="00FF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D5677"/>
  <w15:docId w15:val="{7C40B421-588F-4110-87D1-ECAC17E0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375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5588"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uiPriority w:val="1"/>
    <w:qFormat/>
    <w:rsid w:val="00302106"/>
    <w:rPr>
      <w:rFonts w:ascii="Garamond" w:eastAsia="MS Mincho" w:hAnsi="Garamond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rsid w:val="00DB48D0"/>
    <w:rPr>
      <w:b/>
      <w:i/>
    </w:rPr>
  </w:style>
  <w:style w:type="character" w:customStyle="1" w:styleId="Datesunderemployername">
    <w:name w:val="Dates under employer name"/>
    <w:basedOn w:val="DefaultParagraphFont"/>
    <w:rsid w:val="00DB48D0"/>
    <w:rPr>
      <w:rFonts w:cs="Times New Roman"/>
    </w:rPr>
  </w:style>
  <w:style w:type="character" w:customStyle="1" w:styleId="Jobdescription">
    <w:name w:val="Job description"/>
    <w:rsid w:val="00033375"/>
    <w:rPr>
      <w:rFonts w:ascii="Garamond" w:hAnsi="Garamond"/>
      <w:spacing w:val="-3"/>
      <w:sz w:val="22"/>
    </w:rPr>
  </w:style>
  <w:style w:type="character" w:customStyle="1" w:styleId="Resultsitalics">
    <w:name w:val="Results italics"/>
    <w:rsid w:val="00033375"/>
    <w:rPr>
      <w:rFonts w:ascii="Garamond" w:hAnsi="Garamond"/>
      <w:b/>
      <w:i/>
      <w:sz w:val="22"/>
    </w:rPr>
  </w:style>
  <w:style w:type="character" w:styleId="Hyperlink">
    <w:name w:val="Hyperlink"/>
    <w:basedOn w:val="DefaultParagraphFont"/>
    <w:uiPriority w:val="99"/>
    <w:rsid w:val="006C76DC"/>
    <w:rPr>
      <w:rFonts w:cs="Times New Roman"/>
      <w:color w:val="0000FF"/>
      <w:u w:val="single"/>
    </w:rPr>
  </w:style>
  <w:style w:type="character" w:customStyle="1" w:styleId="reauth-email">
    <w:name w:val="reauth-email"/>
    <w:basedOn w:val="DefaultParagraphFont"/>
    <w:rsid w:val="00762E17"/>
  </w:style>
  <w:style w:type="paragraph" w:styleId="ListParagraph">
    <w:name w:val="List Paragraph"/>
    <w:basedOn w:val="Normal"/>
    <w:uiPriority w:val="34"/>
    <w:qFormat/>
    <w:rsid w:val="003B3BC9"/>
    <w:pPr>
      <w:ind w:left="720"/>
      <w:contextualSpacing/>
    </w:pPr>
  </w:style>
  <w:style w:type="paragraph" w:customStyle="1" w:styleId="trt0xe">
    <w:name w:val="trt0xe"/>
    <w:basedOn w:val="Normal"/>
    <w:rsid w:val="00B55B0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vs.mann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attied\AppData\Local\Microsoft\Windows\Temporary%20Internet%20Files\Content.IE5\8V350LBR\TS010386936_745729446%5b1%5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3C417-C7CE-2048-AD9A-ED917972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C:\Users\beattied\AppData\Local\Microsoft\Windows\Temporary Internet Files\Content.IE5\8V350LBR\TS010386936_745729446[1].dotm</Template>
  <TotalTime>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Mission Australia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Microsoft Office User</cp:lastModifiedBy>
  <cp:revision>3</cp:revision>
  <cp:lastPrinted>2022-12-04T22:10:00Z</cp:lastPrinted>
  <dcterms:created xsi:type="dcterms:W3CDTF">2023-03-27T06:50:00Z</dcterms:created>
  <dcterms:modified xsi:type="dcterms:W3CDTF">2023-03-27T06:51:00Z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TC103869369990</vt:lpwstr>
  </property>
</Properties>
</file>